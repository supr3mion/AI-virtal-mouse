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9DD2" w14:textId="77777777" w:rsidR="00E279B8" w:rsidRPr="007D681B" w:rsidRDefault="00E42167" w:rsidP="00E279B8">
      <w:pPr>
        <w:pStyle w:val="Ondertitel"/>
      </w:pPr>
      <w:sdt>
        <w:sdtPr>
          <w:alias w:val="Versie:"/>
          <w:tag w:val="Versie:"/>
          <w:id w:val="-907991857"/>
          <w:placeholder>
            <w:docPart w:val="2084EC24CA214B059BA9C46C1501BD8C"/>
          </w:placeholder>
          <w:temporary/>
          <w:showingPlcHdr/>
          <w15:appearance w15:val="hidden"/>
        </w:sdtPr>
        <w:sdtEndPr/>
        <w:sdtContent>
          <w:r w:rsidR="00B87079" w:rsidRPr="007D681B">
            <w:rPr>
              <w:lang w:bidi="nl-NL"/>
            </w:rPr>
            <w:t>Versie</w:t>
          </w:r>
        </w:sdtContent>
      </w:sdt>
      <w:r w:rsidR="00E279B8" w:rsidRPr="007D681B">
        <w:rPr>
          <w:lang w:bidi="nl-NL"/>
        </w:rPr>
        <w:t xml:space="preserve"> </w:t>
      </w:r>
      <w:sdt>
        <w:sdtPr>
          <w:alias w:val="Voer versie in:"/>
          <w:tag w:val="Voer versie in:"/>
          <w:id w:val="-1264000455"/>
          <w:placeholder>
            <w:docPart w:val="0BE15C2A962347839744F923C6D377FD"/>
          </w:placeholder>
          <w:temporary/>
          <w:showingPlcHdr/>
          <w15:appearance w15:val="hidden"/>
        </w:sdtPr>
        <w:sdtEndPr/>
        <w:sdtContent>
          <w:r w:rsidR="00B87079" w:rsidRPr="007D681B">
            <w:rPr>
              <w:lang w:bidi="nl-NL"/>
            </w:rPr>
            <w:t>0.0</w:t>
          </w:r>
        </w:sdtContent>
      </w:sdt>
    </w:p>
    <w:p w14:paraId="7739579A" w14:textId="0E3009B2" w:rsidR="00E279B8" w:rsidRPr="007D681B" w:rsidRDefault="007938F1" w:rsidP="00E279B8">
      <w:pPr>
        <w:pStyle w:val="Ondertitel"/>
      </w:pPr>
      <w:r>
        <w:t>8-6-2022</w:t>
      </w:r>
    </w:p>
    <w:p w14:paraId="6DE2B8BC" w14:textId="5203E5C1" w:rsidR="00E279B8" w:rsidRPr="007D681B" w:rsidRDefault="007938F1" w:rsidP="002B21AE">
      <w:pPr>
        <w:pStyle w:val="Logo"/>
        <w:tabs>
          <w:tab w:val="left" w:pos="6282"/>
        </w:tabs>
      </w:pPr>
      <w:r>
        <w:t>AI Virtual Mouse</w:t>
      </w:r>
    </w:p>
    <w:p w14:paraId="2DD60600" w14:textId="09EC1E04" w:rsidR="00E279B8" w:rsidRPr="007D681B" w:rsidRDefault="00E42167" w:rsidP="00E279B8">
      <w:pPr>
        <w:pStyle w:val="Ondertitel"/>
      </w:pPr>
      <w:sdt>
        <w:sdtPr>
          <w:alias w:val="Gepresenteerd door:"/>
          <w:tag w:val="Gepresenteerd door:"/>
          <w:id w:val="2116784469"/>
          <w:placeholder>
            <w:docPart w:val="EA020971A7634CEC9F7A8EA16A66E3A6"/>
          </w:placeholder>
          <w:temporary/>
          <w:showingPlcHdr/>
          <w15:appearance w15:val="hidden"/>
        </w:sdtPr>
        <w:sdtEndPr/>
        <w:sdtContent>
          <w:r w:rsidR="00E279B8" w:rsidRPr="007D681B">
            <w:rPr>
              <w:lang w:bidi="nl-NL"/>
            </w:rPr>
            <w:t>Gepresenteerd door:</w:t>
          </w:r>
        </w:sdtContent>
      </w:sdt>
      <w:r w:rsidR="00E279B8" w:rsidRPr="007D681B">
        <w:rPr>
          <w:lang w:bidi="nl-NL"/>
        </w:rPr>
        <w:t xml:space="preserve"> </w:t>
      </w:r>
      <w:sdt>
        <w:sdtPr>
          <w:alias w:val="Voer uw naam in:"/>
          <w:tag w:val="Voer uw naam in:"/>
          <w:id w:val="-679964544"/>
          <w:placeholder>
            <w:docPart w:val="55E1A148F089441383CE9689534DF0E7"/>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7938F1">
            <w:t>MIlan Janzen</w:t>
          </w:r>
        </w:sdtContent>
      </w:sdt>
    </w:p>
    <w:p w14:paraId="549C000C" w14:textId="77777777" w:rsidR="00907CBB" w:rsidRPr="007D681B" w:rsidRDefault="00907CBB" w:rsidP="007938F1">
      <w:pPr>
        <w:ind w:left="0"/>
        <w:rPr>
          <w:noProof/>
        </w:rPr>
      </w:pPr>
    </w:p>
    <w:p w14:paraId="036589B4" w14:textId="77777777" w:rsidR="007938F1" w:rsidRDefault="007938F1">
      <w:pPr>
        <w:spacing w:after="240" w:line="252" w:lineRule="auto"/>
        <w:ind w:left="0" w:right="0"/>
      </w:pPr>
      <w:r>
        <w:br w:type="page"/>
      </w:r>
    </w:p>
    <w:p w14:paraId="7FBA9EC7" w14:textId="6AF22042" w:rsidR="00907CBB" w:rsidRDefault="00E42167" w:rsidP="007938F1">
      <w:sdt>
        <w:sdtPr>
          <w:alias w:val="Voer titel in:"/>
          <w:tag w:val=""/>
          <w:id w:val="1901021919"/>
          <w:placeholder>
            <w:docPart w:val="C25E2CE7FFD94182A04303F56AA75F5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7938F1">
            <w:t xml:space="preserve">Tegenwoordig moet alles smart zijn en makkelijk, hiervoor dacht ik dat ik een soort van AI zou kunnen maken die de hand beweging kan detecteren, registreren en dan gebruiken voor bet bewegen van de muis en dan met verschillende gebaren de muis-functies </w:t>
          </w:r>
        </w:sdtContent>
      </w:sdt>
      <w:r w:rsidR="007938F1">
        <w:t>kan gebruiken</w:t>
      </w:r>
    </w:p>
    <w:p w14:paraId="65CC6FDF" w14:textId="5557C58C" w:rsidR="00C25E4A" w:rsidRDefault="00C25E4A" w:rsidP="007938F1">
      <w:r>
        <w:t>Naast het besturen van de muis op een enkel scherm is het ook een optie om de muis op verschillende schermen te besturen maar dit is iets voor aan het einde.</w:t>
      </w:r>
    </w:p>
    <w:p w14:paraId="05D26486" w14:textId="743EBC5E" w:rsidR="007938F1" w:rsidRDefault="007938F1" w:rsidP="007938F1">
      <w:pPr>
        <w:pStyle w:val="Contactgegevens"/>
        <w:ind w:left="0"/>
        <w:jc w:val="left"/>
      </w:pPr>
    </w:p>
    <w:p w14:paraId="25CD4E0C" w14:textId="234280AD" w:rsidR="00C25E4A" w:rsidRDefault="00C25E4A" w:rsidP="00C25E4A">
      <w:r>
        <w:t>dit project word in puur Python gemaakt en zal geen interface hebben, de code zal zoveel mogelijk object georiënteerd geprogrammeerd worden</w:t>
      </w:r>
    </w:p>
    <w:p w14:paraId="3FC6D918" w14:textId="4A8337AC" w:rsidR="00C25E4A" w:rsidRDefault="00C25E4A" w:rsidP="00C25E4A"/>
    <w:p w14:paraId="26FBA60A" w14:textId="2568DB74" w:rsidR="00C25E4A" w:rsidRDefault="00C25E4A" w:rsidP="00C25E4A">
      <w:r>
        <w:t>volgende gedeelte is gebaseerd op het SMART-principe:</w:t>
      </w:r>
    </w:p>
    <w:p w14:paraId="0493E827" w14:textId="0347AB8C" w:rsidR="00C25E4A" w:rsidRDefault="00C25E4A" w:rsidP="00C25E4A">
      <w:r>
        <w:t>specifiek: muis besturen met uw hand en specifieke hand gebaren</w:t>
      </w:r>
    </w:p>
    <w:p w14:paraId="6F8CD832" w14:textId="77777777" w:rsidR="00C25E4A" w:rsidRDefault="00C25E4A" w:rsidP="00C25E4A"/>
    <w:p w14:paraId="67F89934" w14:textId="3BA48BA5" w:rsidR="00C25E4A" w:rsidRDefault="00C25E4A" w:rsidP="00C25E4A">
      <w:r>
        <w:t>Meetbaar:</w:t>
      </w:r>
    </w:p>
    <w:p w14:paraId="502B4D73" w14:textId="529113DC" w:rsidR="000012F4" w:rsidRDefault="000012F4" w:rsidP="000012F4">
      <w:pPr>
        <w:pStyle w:val="Lijstalinea"/>
        <w:numPr>
          <w:ilvl w:val="0"/>
          <w:numId w:val="12"/>
        </w:numPr>
      </w:pPr>
      <w:r>
        <w:t>Muis beweegt met de hand mee</w:t>
      </w:r>
    </w:p>
    <w:p w14:paraId="22B3B338" w14:textId="19A1D8EC" w:rsidR="000012F4" w:rsidRDefault="000012F4" w:rsidP="000012F4">
      <w:pPr>
        <w:pStyle w:val="Lijstalinea"/>
        <w:numPr>
          <w:ilvl w:val="0"/>
          <w:numId w:val="12"/>
        </w:numPr>
      </w:pPr>
      <w:r>
        <w:t>Muis klikken en scrollen met handgebaren</w:t>
      </w:r>
    </w:p>
    <w:p w14:paraId="710B9559" w14:textId="4C445065" w:rsidR="000012F4" w:rsidRDefault="000012F4" w:rsidP="000012F4">
      <w:pPr>
        <w:pStyle w:val="Lijstalinea"/>
        <w:numPr>
          <w:ilvl w:val="0"/>
          <w:numId w:val="12"/>
        </w:numPr>
      </w:pPr>
      <w:r>
        <w:t>Eventueel de mogelijkheid voor handgebaren met 2 handen</w:t>
      </w:r>
    </w:p>
    <w:p w14:paraId="163AD945" w14:textId="2B527BE0" w:rsidR="000012F4" w:rsidRDefault="000012F4" w:rsidP="000012F4">
      <w:pPr>
        <w:pStyle w:val="Lijstalinea"/>
        <w:numPr>
          <w:ilvl w:val="0"/>
          <w:numId w:val="12"/>
        </w:numPr>
      </w:pPr>
      <w:r>
        <w:t>Makkelijk te gebruiken</w:t>
      </w:r>
    </w:p>
    <w:p w14:paraId="1666FE6B" w14:textId="45501CA8" w:rsidR="000012F4" w:rsidRDefault="000012F4" w:rsidP="000012F4">
      <w:pPr>
        <w:pStyle w:val="Lijstalinea"/>
        <w:numPr>
          <w:ilvl w:val="0"/>
          <w:numId w:val="12"/>
        </w:numPr>
      </w:pPr>
      <w:r>
        <w:t>Mogelijk op afstand bruikbaar</w:t>
      </w:r>
    </w:p>
    <w:p w14:paraId="2D6830C6" w14:textId="01106109" w:rsidR="000012F4" w:rsidRDefault="000012F4" w:rsidP="000012F4">
      <w:pPr>
        <w:pStyle w:val="Lijstalinea"/>
        <w:numPr>
          <w:ilvl w:val="0"/>
          <w:numId w:val="12"/>
        </w:numPr>
      </w:pPr>
      <w:r>
        <w:t>Mogelijk bruikbaar over meerdere schermen</w:t>
      </w:r>
    </w:p>
    <w:p w14:paraId="6C6752A9" w14:textId="3F065FFF" w:rsidR="000012F4" w:rsidRDefault="000012F4" w:rsidP="000012F4">
      <w:pPr>
        <w:pStyle w:val="Lijstalinea"/>
        <w:numPr>
          <w:ilvl w:val="0"/>
          <w:numId w:val="12"/>
        </w:numPr>
      </w:pPr>
      <w:r>
        <w:t>Mogelijk meerdere schermen detecteren gebaseerd op systeem positie en identificatie van de schermen</w:t>
      </w:r>
    </w:p>
    <w:p w14:paraId="729D8250" w14:textId="14EBDEC4" w:rsidR="000012F4" w:rsidRDefault="000012F4" w:rsidP="000012F4">
      <w:pPr>
        <w:pStyle w:val="Lijstalinea"/>
        <w:numPr>
          <w:ilvl w:val="0"/>
          <w:numId w:val="12"/>
        </w:numPr>
      </w:pPr>
      <w:r>
        <w:t>Mogelijkheid om op de achtergrond te lopen</w:t>
      </w:r>
    </w:p>
    <w:p w14:paraId="57BC60D5" w14:textId="70DBBEEA" w:rsidR="000012F4" w:rsidRDefault="000012F4" w:rsidP="000012F4"/>
    <w:p w14:paraId="38C352D2" w14:textId="64083DD2" w:rsidR="000012F4" w:rsidRDefault="000012F4" w:rsidP="000012F4">
      <w:r>
        <w:t>Acceptabel: de doelen zijn mogelijk om te halen en het programma zou in het dagelijkse leven makkelijk gebruikt kunnen worden aangezien je er een achtergrond programma van kan maken</w:t>
      </w:r>
    </w:p>
    <w:p w14:paraId="2B389402" w14:textId="0BF90381" w:rsidR="000012F4" w:rsidRDefault="00263571" w:rsidP="000012F4">
      <w:r>
        <w:t>Realistisch: er zijn meerder bronnen op het internet die hier bruikbaar kunnen zijn, ook python heeft meerder librarys die hier van toepassing komen</w:t>
      </w:r>
    </w:p>
    <w:p w14:paraId="6B08299A" w14:textId="3B5416CC" w:rsidR="00263571" w:rsidRPr="007938F1" w:rsidRDefault="00263571" w:rsidP="000012F4">
      <w:r>
        <w:t>Tijdsgebonden: het zou mogelijk moeten zijn in 3 weken, van deze weken is er 1 hooguit nodig voor documentatie en dan de andere 2 voor het programmeren en het maken van de presentatie op het einde</w:t>
      </w:r>
    </w:p>
    <w:sectPr w:rsidR="00263571" w:rsidRPr="007938F1" w:rsidSect="00AD3CF1">
      <w:headerReference w:type="default" r:id="rId7"/>
      <w:footerReference w:type="default" r:id="rId8"/>
      <w:headerReference w:type="firs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D01FC" w14:textId="77777777" w:rsidR="00E42167" w:rsidRDefault="00E42167">
      <w:r>
        <w:separator/>
      </w:r>
    </w:p>
    <w:p w14:paraId="46E21669" w14:textId="77777777" w:rsidR="00E42167" w:rsidRDefault="00E42167"/>
  </w:endnote>
  <w:endnote w:type="continuationSeparator" w:id="0">
    <w:p w14:paraId="2CDBCE96" w14:textId="77777777" w:rsidR="00E42167" w:rsidRDefault="00E42167">
      <w:r>
        <w:continuationSeparator/>
      </w:r>
    </w:p>
    <w:p w14:paraId="07910D43" w14:textId="77777777" w:rsidR="00E42167" w:rsidRDefault="00E42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Voetteksttabel"/>
    </w:tblPr>
    <w:tblGrid>
      <w:gridCol w:w="1354"/>
      <w:gridCol w:w="6318"/>
      <w:gridCol w:w="1354"/>
    </w:tblGrid>
    <w:tr w:rsidR="00907CBB" w14:paraId="0F0D800B" w14:textId="77777777" w:rsidTr="00B87079">
      <w:sdt>
        <w:sdtPr>
          <w:alias w:val="Voer datum in:"/>
          <w:tag w:val="Voer datum in:"/>
          <w:id w:val="-666626265"/>
          <w:placeholder>
            <w:docPart w:val="091FA6277CF8406C8B17B1DBE2D2F197"/>
          </w:placeholder>
          <w:temporary/>
          <w:showingPlcHdr/>
        </w:sdtPr>
        <w:sdtEndPr/>
        <w:sdtContent>
          <w:tc>
            <w:tcPr>
              <w:tcW w:w="750" w:type="pct"/>
            </w:tcPr>
            <w:p w14:paraId="6F0F0FA9" w14:textId="77777777" w:rsidR="00907CBB" w:rsidRDefault="007D681B">
              <w:pPr>
                <w:pStyle w:val="Voettekst"/>
              </w:pPr>
              <w:r>
                <w:rPr>
                  <w:lang w:bidi="nl-NL"/>
                </w:rPr>
                <w:t>Datum</w:t>
              </w:r>
            </w:p>
          </w:tc>
        </w:sdtContent>
      </w:sdt>
      <w:tc>
        <w:tcPr>
          <w:tcW w:w="3500" w:type="pct"/>
        </w:tcPr>
        <w:p w14:paraId="2FD8C506" w14:textId="7E49F2E3" w:rsidR="00907CBB" w:rsidRDefault="00E42167" w:rsidP="00B87079">
          <w:pPr>
            <w:pStyle w:val="Voettekst"/>
            <w:jc w:val="center"/>
          </w:pPr>
          <w:sdt>
            <w:sdtPr>
              <w:alias w:val="Titel:"/>
              <w:tag w:val="Titel:"/>
              <w:id w:val="1144241896"/>
              <w:placeholder>
                <w:docPart w:val="83DD43A9BCA94A4DB19886E2754182DF"/>
              </w:placeholder>
              <w:dataBinding w:prefixMappings="xmlns:ns0='http://purl.org/dc/elements/1.1/' xmlns:ns1='http://schemas.openxmlformats.org/package/2006/metadata/core-properties' " w:xpath="/ns1:coreProperties[1]/ns1:keywords[1]" w:storeItemID="{6C3C8BC8-F283-45AE-878A-BAB7291924A1}"/>
              <w:text/>
            </w:sdtPr>
            <w:sdtEndPr/>
            <w:sdtContent>
              <w:r w:rsidR="007938F1">
                <w:t xml:space="preserve">Tegenwoordig moet alles smart zijn en makkelijk, hiervoor dacht ik dat ik een soort van AI zou kunnen maken die de hand beweging kan detecteren, registreren en dan gebruiken voor bet bewegen van de muis en dan met verschillende gebaren de muis-functies </w:t>
              </w:r>
            </w:sdtContent>
          </w:sdt>
        </w:p>
      </w:tc>
      <w:tc>
        <w:tcPr>
          <w:tcW w:w="750" w:type="pct"/>
        </w:tcPr>
        <w:p w14:paraId="2A0B501F" w14:textId="77777777" w:rsidR="00907CBB" w:rsidRDefault="00107CB6">
          <w:pPr>
            <w:pStyle w:val="Voettekst"/>
            <w:jc w:val="right"/>
          </w:pPr>
          <w:r>
            <w:rPr>
              <w:lang w:bidi="nl-NL"/>
            </w:rPr>
            <w:fldChar w:fldCharType="begin"/>
          </w:r>
          <w:r>
            <w:rPr>
              <w:lang w:bidi="nl-NL"/>
            </w:rPr>
            <w:instrText xml:space="preserve"> PAGE  \* Arabic </w:instrText>
          </w:r>
          <w:r>
            <w:rPr>
              <w:lang w:bidi="nl-NL"/>
            </w:rPr>
            <w:fldChar w:fldCharType="separate"/>
          </w:r>
          <w:r w:rsidR="00613AE3">
            <w:rPr>
              <w:noProof/>
              <w:lang w:bidi="nl-NL"/>
            </w:rPr>
            <w:t>3</w:t>
          </w:r>
          <w:r>
            <w:rPr>
              <w:lang w:bidi="nl-NL"/>
            </w:rPr>
            <w:fldChar w:fldCharType="end"/>
          </w:r>
        </w:p>
      </w:tc>
    </w:tr>
  </w:tbl>
  <w:p w14:paraId="13F5E41D" w14:textId="77777777" w:rsidR="00907CBB" w:rsidRDefault="00907C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8BD6E" w14:textId="77777777" w:rsidR="00E42167" w:rsidRDefault="00E42167">
      <w:r>
        <w:separator/>
      </w:r>
    </w:p>
    <w:p w14:paraId="2637F822" w14:textId="77777777" w:rsidR="00E42167" w:rsidRDefault="00E42167"/>
  </w:footnote>
  <w:footnote w:type="continuationSeparator" w:id="0">
    <w:p w14:paraId="7461248F" w14:textId="77777777" w:rsidR="00E42167" w:rsidRDefault="00E42167">
      <w:r>
        <w:continuationSeparator/>
      </w:r>
    </w:p>
    <w:p w14:paraId="4DC47B8F" w14:textId="77777777" w:rsidR="00E42167" w:rsidRDefault="00E421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155D" w14:textId="36DB848F" w:rsidR="00907CBB" w:rsidRDefault="00907CBB" w:rsidP="007938F1">
    <w:pPr>
      <w:pStyle w:val="Koptekst"/>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05E5A" w14:textId="77777777" w:rsidR="00736E05" w:rsidRPr="007D681B" w:rsidRDefault="00736E05">
    <w:pPr>
      <w:pStyle w:val="Koptekst"/>
    </w:pPr>
    <w:r w:rsidRPr="007D681B">
      <w:rPr>
        <w:noProof/>
        <w:lang w:eastAsia="en-US"/>
      </w:rPr>
      <mc:AlternateContent>
        <mc:Choice Requires="wpg">
          <w:drawing>
            <wp:anchor distT="0" distB="0" distL="114300" distR="114300" simplePos="0" relativeHeight="251659264" behindDoc="1" locked="0" layoutInCell="1" allowOverlap="1" wp14:anchorId="15A242BE" wp14:editId="0CE72B00">
              <wp:simplePos x="0" y="0"/>
              <wp:positionH relativeFrom="page">
                <wp:posOffset>352425</wp:posOffset>
              </wp:positionH>
              <wp:positionV relativeFrom="page">
                <wp:posOffset>457200</wp:posOffset>
              </wp:positionV>
              <wp:extent cx="228600" cy="9144000"/>
              <wp:effectExtent l="0" t="0" r="3175" b="635"/>
              <wp:wrapNone/>
              <wp:docPr id="2" name="Groep 2" descr="Decoratieve zijbalk voor voorblad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hthoek 3" descr="Decoratieve zijbalk"/>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5" descr="Decoratieve zijbalk"/>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475FC24" id="Groep 2" o:spid="_x0000_s1026" alt="Decoratieve zijbalk voor voorblad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">
              <v:rect id="Rechthoek 3" o:spid="_x0000_s1027" alt="Decoratieve zijbalk"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hthoek 5" o:spid="_x0000_s1028" alt="Decoratieve zijbalk"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jstopsomteke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37A58"/>
    <w:multiLevelType w:val="hybridMultilevel"/>
    <w:tmpl w:val="A41E7D1A"/>
    <w:lvl w:ilvl="0" w:tplc="301C10B0">
      <w:start w:val="8"/>
      <w:numFmt w:val="bullet"/>
      <w:lvlText w:val="-"/>
      <w:lvlJc w:val="left"/>
      <w:pPr>
        <w:ind w:left="432" w:hanging="360"/>
      </w:pPr>
      <w:rPr>
        <w:rFonts w:ascii="Calibri" w:eastAsiaTheme="minorEastAsia" w:hAnsi="Calibri" w:cs="Calibri" w:hint="default"/>
      </w:rPr>
    </w:lvl>
    <w:lvl w:ilvl="1" w:tplc="04130003" w:tentative="1">
      <w:start w:val="1"/>
      <w:numFmt w:val="bullet"/>
      <w:lvlText w:val="o"/>
      <w:lvlJc w:val="left"/>
      <w:pPr>
        <w:ind w:left="1152" w:hanging="360"/>
      </w:pPr>
      <w:rPr>
        <w:rFonts w:ascii="Courier New" w:hAnsi="Courier New" w:cs="Courier New" w:hint="default"/>
      </w:rPr>
    </w:lvl>
    <w:lvl w:ilvl="2" w:tplc="04130005" w:tentative="1">
      <w:start w:val="1"/>
      <w:numFmt w:val="bullet"/>
      <w:lvlText w:val=""/>
      <w:lvlJc w:val="left"/>
      <w:pPr>
        <w:ind w:left="1872" w:hanging="360"/>
      </w:pPr>
      <w:rPr>
        <w:rFonts w:ascii="Wingdings" w:hAnsi="Wingdings" w:hint="default"/>
      </w:rPr>
    </w:lvl>
    <w:lvl w:ilvl="3" w:tplc="04130001" w:tentative="1">
      <w:start w:val="1"/>
      <w:numFmt w:val="bullet"/>
      <w:lvlText w:val=""/>
      <w:lvlJc w:val="left"/>
      <w:pPr>
        <w:ind w:left="2592" w:hanging="360"/>
      </w:pPr>
      <w:rPr>
        <w:rFonts w:ascii="Symbol" w:hAnsi="Symbol" w:hint="default"/>
      </w:rPr>
    </w:lvl>
    <w:lvl w:ilvl="4" w:tplc="04130003" w:tentative="1">
      <w:start w:val="1"/>
      <w:numFmt w:val="bullet"/>
      <w:lvlText w:val="o"/>
      <w:lvlJc w:val="left"/>
      <w:pPr>
        <w:ind w:left="3312" w:hanging="360"/>
      </w:pPr>
      <w:rPr>
        <w:rFonts w:ascii="Courier New" w:hAnsi="Courier New" w:cs="Courier New" w:hint="default"/>
      </w:rPr>
    </w:lvl>
    <w:lvl w:ilvl="5" w:tplc="04130005" w:tentative="1">
      <w:start w:val="1"/>
      <w:numFmt w:val="bullet"/>
      <w:lvlText w:val=""/>
      <w:lvlJc w:val="left"/>
      <w:pPr>
        <w:ind w:left="4032" w:hanging="360"/>
      </w:pPr>
      <w:rPr>
        <w:rFonts w:ascii="Wingdings" w:hAnsi="Wingdings" w:hint="default"/>
      </w:rPr>
    </w:lvl>
    <w:lvl w:ilvl="6" w:tplc="04130001" w:tentative="1">
      <w:start w:val="1"/>
      <w:numFmt w:val="bullet"/>
      <w:lvlText w:val=""/>
      <w:lvlJc w:val="left"/>
      <w:pPr>
        <w:ind w:left="4752" w:hanging="360"/>
      </w:pPr>
      <w:rPr>
        <w:rFonts w:ascii="Symbol" w:hAnsi="Symbol" w:hint="default"/>
      </w:rPr>
    </w:lvl>
    <w:lvl w:ilvl="7" w:tplc="04130003" w:tentative="1">
      <w:start w:val="1"/>
      <w:numFmt w:val="bullet"/>
      <w:lvlText w:val="o"/>
      <w:lvlJc w:val="left"/>
      <w:pPr>
        <w:ind w:left="5472" w:hanging="360"/>
      </w:pPr>
      <w:rPr>
        <w:rFonts w:ascii="Courier New" w:hAnsi="Courier New" w:cs="Courier New" w:hint="default"/>
      </w:rPr>
    </w:lvl>
    <w:lvl w:ilvl="8" w:tplc="04130005" w:tentative="1">
      <w:start w:val="1"/>
      <w:numFmt w:val="bullet"/>
      <w:lvlText w:val=""/>
      <w:lvlJc w:val="left"/>
      <w:pPr>
        <w:ind w:left="6192" w:hanging="360"/>
      </w:pPr>
      <w:rPr>
        <w:rFonts w:ascii="Wingdings" w:hAnsi="Wingdings" w:hint="default"/>
      </w:rPr>
    </w:lvl>
  </w:abstractNum>
  <w:num w:numId="1" w16cid:durableId="2081978992">
    <w:abstractNumId w:val="9"/>
  </w:num>
  <w:num w:numId="2" w16cid:durableId="811946996">
    <w:abstractNumId w:val="10"/>
  </w:num>
  <w:num w:numId="3" w16cid:durableId="1516534014">
    <w:abstractNumId w:val="7"/>
  </w:num>
  <w:num w:numId="4" w16cid:durableId="1078788402">
    <w:abstractNumId w:val="6"/>
  </w:num>
  <w:num w:numId="5" w16cid:durableId="298271379">
    <w:abstractNumId w:val="5"/>
  </w:num>
  <w:num w:numId="6" w16cid:durableId="500580613">
    <w:abstractNumId w:val="4"/>
  </w:num>
  <w:num w:numId="7" w16cid:durableId="1518613257">
    <w:abstractNumId w:val="8"/>
  </w:num>
  <w:num w:numId="8" w16cid:durableId="1297101623">
    <w:abstractNumId w:val="3"/>
  </w:num>
  <w:num w:numId="9" w16cid:durableId="21134260">
    <w:abstractNumId w:val="2"/>
  </w:num>
  <w:num w:numId="10" w16cid:durableId="1203982519">
    <w:abstractNumId w:val="1"/>
  </w:num>
  <w:num w:numId="11" w16cid:durableId="827987699">
    <w:abstractNumId w:val="0"/>
  </w:num>
  <w:num w:numId="12" w16cid:durableId="20090961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F1"/>
    <w:rsid w:val="000012F4"/>
    <w:rsid w:val="00067E02"/>
    <w:rsid w:val="00107CB6"/>
    <w:rsid w:val="0013333F"/>
    <w:rsid w:val="00144CC4"/>
    <w:rsid w:val="00193898"/>
    <w:rsid w:val="00263571"/>
    <w:rsid w:val="002B21AE"/>
    <w:rsid w:val="002E3ADE"/>
    <w:rsid w:val="00312DD5"/>
    <w:rsid w:val="0033593E"/>
    <w:rsid w:val="003C0DC6"/>
    <w:rsid w:val="004534A5"/>
    <w:rsid w:val="004566FA"/>
    <w:rsid w:val="00495232"/>
    <w:rsid w:val="004A4EC4"/>
    <w:rsid w:val="005331CA"/>
    <w:rsid w:val="005504AE"/>
    <w:rsid w:val="00613AE3"/>
    <w:rsid w:val="00660B21"/>
    <w:rsid w:val="00714CE5"/>
    <w:rsid w:val="00736E05"/>
    <w:rsid w:val="007938F1"/>
    <w:rsid w:val="007D681B"/>
    <w:rsid w:val="00822A8D"/>
    <w:rsid w:val="00831731"/>
    <w:rsid w:val="00852FE0"/>
    <w:rsid w:val="00874542"/>
    <w:rsid w:val="00907CBB"/>
    <w:rsid w:val="00913AE4"/>
    <w:rsid w:val="00976A9B"/>
    <w:rsid w:val="0099384F"/>
    <w:rsid w:val="009A32A1"/>
    <w:rsid w:val="00A72CC5"/>
    <w:rsid w:val="00AD3CF1"/>
    <w:rsid w:val="00B55F12"/>
    <w:rsid w:val="00B87079"/>
    <w:rsid w:val="00C25E4A"/>
    <w:rsid w:val="00C41938"/>
    <w:rsid w:val="00C64B77"/>
    <w:rsid w:val="00CB5473"/>
    <w:rsid w:val="00DA0B66"/>
    <w:rsid w:val="00E279B8"/>
    <w:rsid w:val="00E42167"/>
    <w:rsid w:val="00E756E6"/>
    <w:rsid w:val="00EA05B8"/>
    <w:rsid w:val="00EB203B"/>
    <w:rsid w:val="00F9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028FA5"/>
  <w15:docId w15:val="{100C7D65-C4CC-4D41-8655-845E24CA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nl-NL"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3333F"/>
    <w:pPr>
      <w:spacing w:after="120" w:line="240" w:lineRule="auto"/>
      <w:ind w:left="72" w:right="72"/>
    </w:pPr>
  </w:style>
  <w:style w:type="paragraph" w:styleId="Kop1">
    <w:name w:val="heading 1"/>
    <w:basedOn w:val="Standaard"/>
    <w:next w:val="Standaard"/>
    <w:link w:val="Kop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Kop2">
    <w:name w:val="heading 2"/>
    <w:basedOn w:val="Standaard"/>
    <w:next w:val="Standaard"/>
    <w:link w:val="Kop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Kop3">
    <w:name w:val="heading 3"/>
    <w:basedOn w:val="Standaard"/>
    <w:next w:val="Standaard"/>
    <w:link w:val="Kop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Kop4">
    <w:name w:val="heading 4"/>
    <w:basedOn w:val="Standaard"/>
    <w:next w:val="Standaard"/>
    <w:link w:val="Kop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Kop5">
    <w:name w:val="heading 5"/>
    <w:basedOn w:val="Standaard"/>
    <w:next w:val="Standaard"/>
    <w:link w:val="Kop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Kop6">
    <w:name w:val="heading 6"/>
    <w:basedOn w:val="Standaard"/>
    <w:next w:val="Standaard"/>
    <w:link w:val="Kop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Kop9">
    <w:name w:val="heading 9"/>
    <w:basedOn w:val="Standaard"/>
    <w:next w:val="Standaard"/>
    <w:link w:val="Kop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13333F"/>
    <w:rPr>
      <w:rFonts w:asciiTheme="majorHAnsi" w:eastAsiaTheme="majorEastAsia" w:hAnsiTheme="majorHAnsi" w:cstheme="majorBidi"/>
      <w:caps/>
      <w:color w:val="355D7E" w:themeColor="accent1" w:themeShade="80"/>
      <w:sz w:val="28"/>
      <w:szCs w:val="28"/>
    </w:rPr>
  </w:style>
  <w:style w:type="character" w:customStyle="1" w:styleId="Kop2Char">
    <w:name w:val="Kop 2 Char"/>
    <w:basedOn w:val="Standaardalinea-lettertype"/>
    <w:link w:val="Kop2"/>
    <w:uiPriority w:val="1"/>
    <w:rsid w:val="0013333F"/>
    <w:rPr>
      <w:rFonts w:asciiTheme="majorHAnsi" w:eastAsiaTheme="majorEastAsia" w:hAnsiTheme="majorHAnsi" w:cstheme="majorBidi"/>
      <w:caps/>
      <w:color w:val="B85A22" w:themeColor="accent2" w:themeShade="BF"/>
      <w:sz w:val="24"/>
      <w:szCs w:val="24"/>
    </w:rPr>
  </w:style>
  <w:style w:type="character" w:customStyle="1" w:styleId="Kop3Char">
    <w:name w:val="Kop 3 Char"/>
    <w:basedOn w:val="Standaardalinea-lettertype"/>
    <w:link w:val="Kop3"/>
    <w:uiPriority w:val="1"/>
    <w:rsid w:val="0013333F"/>
    <w:rPr>
      <w:rFonts w:asciiTheme="majorHAnsi" w:eastAsiaTheme="majorEastAsia" w:hAnsiTheme="majorHAnsi" w:cstheme="majorBidi"/>
      <w:caps/>
      <w:color w:val="555A3C" w:themeColor="accent3" w:themeShade="80"/>
    </w:rPr>
  </w:style>
  <w:style w:type="character" w:customStyle="1" w:styleId="Kop4Char">
    <w:name w:val="Kop 4 Char"/>
    <w:basedOn w:val="Standaardalinea-lettertype"/>
    <w:link w:val="Kop4"/>
    <w:uiPriority w:val="9"/>
    <w:semiHidden/>
    <w:rPr>
      <w:rFonts w:asciiTheme="majorHAnsi" w:eastAsiaTheme="majorEastAsia" w:hAnsiTheme="majorHAnsi" w:cstheme="majorBidi"/>
      <w:caps/>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i/>
      <w:iCs/>
      <w:caps/>
      <w:sz w:val="24"/>
      <w:szCs w:val="24"/>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Kop9Char">
    <w:name w:val="Kop 9 Char"/>
    <w:basedOn w:val="Standaardalinea-lettertype"/>
    <w:link w:val="Kop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Bijschrift">
    <w:name w:val="caption"/>
    <w:basedOn w:val="Standaard"/>
    <w:next w:val="Standaard"/>
    <w:uiPriority w:val="35"/>
    <w:semiHidden/>
    <w:unhideWhenUsed/>
    <w:qFormat/>
    <w:rPr>
      <w:b/>
      <w:bCs/>
      <w:smallCaps/>
      <w:color w:val="595959" w:themeColor="text1" w:themeTint="A6"/>
    </w:rPr>
  </w:style>
  <w:style w:type="paragraph" w:styleId="Titel">
    <w:name w:val="Title"/>
    <w:basedOn w:val="Standaard"/>
    <w:next w:val="Standaard"/>
    <w:link w:val="Titel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elChar">
    <w:name w:val="Titel Char"/>
    <w:basedOn w:val="Standaardalinea-lettertype"/>
    <w:link w:val="Titel"/>
    <w:uiPriority w:val="1"/>
    <w:rsid w:val="0013333F"/>
    <w:rPr>
      <w:rFonts w:asciiTheme="majorHAnsi" w:eastAsiaTheme="majorEastAsia" w:hAnsiTheme="majorHAnsi" w:cstheme="majorBidi"/>
      <w:caps/>
      <w:color w:val="B85A22" w:themeColor="accent2" w:themeShade="BF"/>
      <w:sz w:val="52"/>
      <w:szCs w:val="52"/>
    </w:rPr>
  </w:style>
  <w:style w:type="paragraph" w:styleId="Ondertitel">
    <w:name w:val="Subtitle"/>
    <w:basedOn w:val="Standaard"/>
    <w:next w:val="Standaard"/>
    <w:link w:val="OndertitelChar"/>
    <w:uiPriority w:val="1"/>
    <w:qFormat/>
    <w:pPr>
      <w:jc w:val="right"/>
    </w:pPr>
    <w:rPr>
      <w:rFonts w:asciiTheme="majorHAnsi" w:eastAsiaTheme="majorEastAsia" w:hAnsiTheme="majorHAnsi" w:cstheme="majorBidi"/>
      <w:caps/>
      <w:sz w:val="28"/>
      <w:szCs w:val="28"/>
    </w:rPr>
  </w:style>
  <w:style w:type="character" w:customStyle="1" w:styleId="OndertitelChar">
    <w:name w:val="Ondertitel Char"/>
    <w:basedOn w:val="Standaardalinea-lettertype"/>
    <w:link w:val="Ondertitel"/>
    <w:uiPriority w:val="1"/>
    <w:rPr>
      <w:rFonts w:asciiTheme="majorHAnsi" w:eastAsiaTheme="majorEastAsia" w:hAnsiTheme="majorHAnsi" w:cstheme="majorBidi"/>
      <w:caps/>
      <w:sz w:val="28"/>
      <w:szCs w:val="28"/>
    </w:rPr>
  </w:style>
  <w:style w:type="paragraph" w:styleId="Kopvaninhoudsopgave">
    <w:name w:val="TOC Heading"/>
    <w:basedOn w:val="Kop1"/>
    <w:next w:val="Standaard"/>
    <w:uiPriority w:val="39"/>
    <w:semiHidden/>
    <w:unhideWhenUsed/>
    <w:qFormat/>
    <w:pPr>
      <w:outlineLvl w:val="9"/>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3-Accent11">
    <w:name w:val="Rastertabel 3 - Accent 11"/>
    <w:basedOn w:val="Standaardtabe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jsttabel7kleurrijk-Accent11">
    <w:name w:val="Lijsttabel 7 kleurrijk - Accent 11"/>
    <w:basedOn w:val="Standaardtabe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5donker-Accent11">
    <w:name w:val="Rastertabel 5 donker - Accent 1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Rastertabel4-Accent61">
    <w:name w:val="Rastertabel 4 - Accent 61"/>
    <w:basedOn w:val="Standaardtabe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elrasterlicht1">
    <w:name w:val="Tabelraster licht1"/>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Onopgemaaktetabel21">
    <w:name w:val="Onopgemaakte tabel 21"/>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jsttabel2-Accent11">
    <w:name w:val="Lijsttabel 2 - Accent 11"/>
    <w:basedOn w:val="Standaardtabe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jsttabel1licht-Accent21">
    <w:name w:val="Lijsttabel 1 licht - Accent 21"/>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kstvantijdelijkeaanduiding">
    <w:name w:val="Placeholder Text"/>
    <w:basedOn w:val="Standaardalinea-lettertype"/>
    <w:uiPriority w:val="99"/>
    <w:semiHidden/>
    <w:rsid w:val="0013333F"/>
    <w:rPr>
      <w:color w:val="595959" w:themeColor="text1" w:themeTint="A6"/>
    </w:rPr>
  </w:style>
  <w:style w:type="table" w:customStyle="1" w:styleId="Rastertabel4-Accent11">
    <w:name w:val="Rastertabel 4 - Accent 11"/>
    <w:basedOn w:val="Standaardtabe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Rastertabel4-Accent21">
    <w:name w:val="Rastertabel 4 - Accent 21"/>
    <w:basedOn w:val="Standaardtabe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Onopgemaaktetabel41">
    <w:name w:val="Onopgemaakte tabel 41"/>
    <w:basedOn w:val="Standaardtabe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Rastertabel1licht-Accent61">
    <w:name w:val="Rastertabel 1 licht - Accent 61"/>
    <w:basedOn w:val="Standaardtabe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jsttabel1licht-Accent61">
    <w:name w:val="Lijsttabel 1 licht - Accent 61"/>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Koptekst">
    <w:name w:val="header"/>
    <w:basedOn w:val="Standaard"/>
    <w:link w:val="KoptekstChar"/>
    <w:uiPriority w:val="2"/>
    <w:unhideWhenUsed/>
    <w:pPr>
      <w:spacing w:after="0"/>
      <w:jc w:val="right"/>
    </w:pPr>
  </w:style>
  <w:style w:type="character" w:customStyle="1" w:styleId="KoptekstChar">
    <w:name w:val="Koptekst Char"/>
    <w:basedOn w:val="Standaardalinea-lettertype"/>
    <w:link w:val="Koptekst"/>
    <w:uiPriority w:val="2"/>
  </w:style>
  <w:style w:type="paragraph" w:styleId="Voettekst">
    <w:name w:val="footer"/>
    <w:basedOn w:val="Standaard"/>
    <w:link w:val="VoettekstChar"/>
    <w:uiPriority w:val="2"/>
    <w:unhideWhenUsed/>
    <w:pPr>
      <w:spacing w:after="0"/>
    </w:pPr>
  </w:style>
  <w:style w:type="character" w:customStyle="1" w:styleId="VoettekstChar">
    <w:name w:val="Voettekst Char"/>
    <w:basedOn w:val="Standaardalinea-lettertype"/>
    <w:link w:val="Voettekst"/>
    <w:uiPriority w:val="2"/>
  </w:style>
  <w:style w:type="table" w:customStyle="1" w:styleId="Geenranden">
    <w:name w:val="Geen randen"/>
    <w:basedOn w:val="Standaardtabel"/>
    <w:uiPriority w:val="99"/>
    <w:pPr>
      <w:spacing w:after="0" w:line="240" w:lineRule="auto"/>
    </w:pPr>
    <w:tblPr/>
  </w:style>
  <w:style w:type="table" w:customStyle="1" w:styleId="Rastertabel1licht-Accent11">
    <w:name w:val="Rastertabel 1 licht - Accent 11"/>
    <w:aliases w:val="Sample questionnaires table"/>
    <w:basedOn w:val="Standaardtabe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Rastertabel2-Accent11">
    <w:name w:val="Rastertabel 2 - Accent 11"/>
    <w:basedOn w:val="Standaardtabe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Standaard"/>
    <w:uiPriority w:val="1"/>
    <w:qFormat/>
    <w:rsid w:val="00E279B8"/>
    <w:pPr>
      <w:spacing w:before="5160" w:after="1440" w:line="720" w:lineRule="auto"/>
      <w:jc w:val="right"/>
    </w:pPr>
    <w:rPr>
      <w:noProof/>
      <w:color w:val="59473F" w:themeColor="text2" w:themeShade="BF"/>
      <w:sz w:val="52"/>
      <w:szCs w:val="52"/>
    </w:rPr>
  </w:style>
  <w:style w:type="paragraph" w:styleId="Bovenkantformulier">
    <w:name w:val="HTML Top of Form"/>
    <w:basedOn w:val="Standaard"/>
    <w:next w:val="Standaard"/>
    <w:link w:val="Bovenkantformulier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Pr>
      <w:rFonts w:ascii="Arial" w:hAnsi="Arial" w:cs="Arial"/>
      <w:vanish/>
      <w:sz w:val="16"/>
      <w:szCs w:val="16"/>
    </w:rPr>
  </w:style>
  <w:style w:type="paragraph" w:customStyle="1" w:styleId="Contactgegevens">
    <w:name w:val="Contactgegevens"/>
    <w:basedOn w:val="Standaard"/>
    <w:uiPriority w:val="1"/>
    <w:qFormat/>
    <w:pPr>
      <w:spacing w:after="0"/>
      <w:jc w:val="right"/>
    </w:pPr>
    <w:rPr>
      <w:caps/>
    </w:rPr>
  </w:style>
  <w:style w:type="table" w:customStyle="1" w:styleId="Rastertabel3-Accent31">
    <w:name w:val="Rastertabel 3 - Accent 31"/>
    <w:basedOn w:val="Standaardtabe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Rastertabel5donker-Accent31">
    <w:name w:val="Rastertabel 5 donker - Accent 3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Rastertabel1licht-Accent31">
    <w:name w:val="Rastertabel 1 licht - Accent 31"/>
    <w:basedOn w:val="Standaardtabe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Zwaar">
    <w:name w:val="Strong"/>
    <w:basedOn w:val="Standaardalinea-lettertype"/>
    <w:uiPriority w:val="1"/>
    <w:qFormat/>
    <w:rPr>
      <w:b/>
      <w:bCs/>
    </w:rPr>
  </w:style>
  <w:style w:type="paragraph" w:customStyle="1" w:styleId="Tabeltekst">
    <w:name w:val="Tabeltekst"/>
    <w:basedOn w:val="Standaard"/>
    <w:uiPriority w:val="1"/>
    <w:qFormat/>
    <w:pPr>
      <w:spacing w:before="120" w:after="0"/>
    </w:pPr>
  </w:style>
  <w:style w:type="table" w:customStyle="1" w:styleId="Lijsttabel6kleurrijk-Accent21">
    <w:name w:val="Lijsttabel 6 kleurrijk - Accent 21"/>
    <w:basedOn w:val="Standaardtabe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Rastertabel1licht-Accent21">
    <w:name w:val="Rastertabel 1 licht - Accent 21"/>
    <w:basedOn w:val="Standaardtabe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jstopsomteken">
    <w:name w:val="List Bullet"/>
    <w:basedOn w:val="Standaard"/>
    <w:uiPriority w:val="1"/>
    <w:unhideWhenUsed/>
    <w:pPr>
      <w:numPr>
        <w:numId w:val="2"/>
      </w:numPr>
    </w:pPr>
  </w:style>
  <w:style w:type="paragraph" w:customStyle="1" w:styleId="Afbeelding">
    <w:name w:val="Afbeelding"/>
    <w:basedOn w:val="Standaard"/>
    <w:qFormat/>
    <w:rsid w:val="00E279B8"/>
    <w:pPr>
      <w:spacing w:before="5760" w:after="0" w:line="720" w:lineRule="auto"/>
      <w:jc w:val="right"/>
    </w:pPr>
  </w:style>
  <w:style w:type="character" w:styleId="Intensievebenadrukking">
    <w:name w:val="Intense Emphasis"/>
    <w:basedOn w:val="Standaardalinea-lettertype"/>
    <w:uiPriority w:val="21"/>
    <w:semiHidden/>
    <w:unhideWhenUsed/>
    <w:rsid w:val="0013333F"/>
    <w:rPr>
      <w:i/>
      <w:iCs/>
      <w:color w:val="355D7E" w:themeColor="accent1" w:themeShade="80"/>
    </w:rPr>
  </w:style>
  <w:style w:type="paragraph" w:styleId="Duidelijkcitaat">
    <w:name w:val="Intense Quote"/>
    <w:basedOn w:val="Standaard"/>
    <w:next w:val="Standaard"/>
    <w:link w:val="Duidelijkcitaat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DuidelijkcitaatChar">
    <w:name w:val="Duidelijk citaat Char"/>
    <w:basedOn w:val="Standaardalinea-lettertype"/>
    <w:link w:val="Duidelijkcitaat"/>
    <w:uiPriority w:val="30"/>
    <w:semiHidden/>
    <w:rsid w:val="0013333F"/>
    <w:rPr>
      <w:i/>
      <w:iCs/>
      <w:color w:val="355D7E" w:themeColor="accent1" w:themeShade="80"/>
    </w:rPr>
  </w:style>
  <w:style w:type="character" w:styleId="Intensieveverwijzing">
    <w:name w:val="Intense Reference"/>
    <w:basedOn w:val="Standaardalinea-lettertype"/>
    <w:uiPriority w:val="32"/>
    <w:semiHidden/>
    <w:unhideWhenUsed/>
    <w:rsid w:val="0013333F"/>
    <w:rPr>
      <w:b/>
      <w:bCs/>
      <w:caps w:val="0"/>
      <w:smallCaps/>
      <w:color w:val="355D7E" w:themeColor="accent1" w:themeShade="80"/>
      <w:spacing w:val="5"/>
    </w:rPr>
  </w:style>
  <w:style w:type="paragraph" w:styleId="Bloktekst">
    <w:name w:val="Block Text"/>
    <w:basedOn w:val="Standaard"/>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Standaardalinea-lettertype"/>
    <w:uiPriority w:val="99"/>
    <w:semiHidden/>
    <w:unhideWhenUsed/>
    <w:rsid w:val="0013333F"/>
    <w:rPr>
      <w:color w:val="7C5F1D" w:themeColor="accent4" w:themeShade="80"/>
      <w:u w:val="single"/>
    </w:rPr>
  </w:style>
  <w:style w:type="character" w:customStyle="1" w:styleId="Niet-omgezettevermelding">
    <w:name w:val="Niet-omgezette vermelding"/>
    <w:basedOn w:val="Standaardalinea-lettertype"/>
    <w:uiPriority w:val="99"/>
    <w:semiHidden/>
    <w:unhideWhenUsed/>
    <w:rsid w:val="0013333F"/>
    <w:rPr>
      <w:color w:val="595959" w:themeColor="text1" w:themeTint="A6"/>
      <w:shd w:val="clear" w:color="auto" w:fill="E6E6E6"/>
    </w:rPr>
  </w:style>
  <w:style w:type="paragraph" w:styleId="Ballontekst">
    <w:name w:val="Balloon Text"/>
    <w:basedOn w:val="Standaard"/>
    <w:link w:val="BallontekstChar"/>
    <w:uiPriority w:val="99"/>
    <w:semiHidden/>
    <w:unhideWhenUsed/>
    <w:rsid w:val="00613AE3"/>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13AE3"/>
    <w:rPr>
      <w:rFonts w:ascii="Tahoma" w:hAnsi="Tahoma" w:cs="Tahoma"/>
      <w:sz w:val="16"/>
      <w:szCs w:val="16"/>
    </w:rPr>
  </w:style>
  <w:style w:type="paragraph" w:styleId="Lijstalinea">
    <w:name w:val="List Paragraph"/>
    <w:basedOn w:val="Standaard"/>
    <w:uiPriority w:val="34"/>
    <w:qFormat/>
    <w:rsid w:val="00C25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an\AppData\Roaming\Microsoft\Templates\Projectcommunicatie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84EC24CA214B059BA9C46C1501BD8C"/>
        <w:category>
          <w:name w:val="Algemeen"/>
          <w:gallery w:val="placeholder"/>
        </w:category>
        <w:types>
          <w:type w:val="bbPlcHdr"/>
        </w:types>
        <w:behaviors>
          <w:behavior w:val="content"/>
        </w:behaviors>
        <w:guid w:val="{A7588E5F-9F65-4F87-B651-68482E5C91A3}"/>
      </w:docPartPr>
      <w:docPartBody>
        <w:p w:rsidR="00000000" w:rsidRDefault="00B50EC1">
          <w:pPr>
            <w:pStyle w:val="2084EC24CA214B059BA9C46C1501BD8C"/>
          </w:pPr>
          <w:r w:rsidRPr="007D681B">
            <w:rPr>
              <w:lang w:bidi="nl-NL"/>
            </w:rPr>
            <w:t>Versie</w:t>
          </w:r>
        </w:p>
      </w:docPartBody>
    </w:docPart>
    <w:docPart>
      <w:docPartPr>
        <w:name w:val="0BE15C2A962347839744F923C6D377FD"/>
        <w:category>
          <w:name w:val="Algemeen"/>
          <w:gallery w:val="placeholder"/>
        </w:category>
        <w:types>
          <w:type w:val="bbPlcHdr"/>
        </w:types>
        <w:behaviors>
          <w:behavior w:val="content"/>
        </w:behaviors>
        <w:guid w:val="{A7242F14-2F70-4507-A123-1609219D02A2}"/>
      </w:docPartPr>
      <w:docPartBody>
        <w:p w:rsidR="00000000" w:rsidRDefault="00B50EC1">
          <w:pPr>
            <w:pStyle w:val="0BE15C2A962347839744F923C6D377FD"/>
          </w:pPr>
          <w:r w:rsidRPr="007D681B">
            <w:rPr>
              <w:lang w:bidi="nl-NL"/>
            </w:rPr>
            <w:t>0.0</w:t>
          </w:r>
        </w:p>
      </w:docPartBody>
    </w:docPart>
    <w:docPart>
      <w:docPartPr>
        <w:name w:val="EA020971A7634CEC9F7A8EA16A66E3A6"/>
        <w:category>
          <w:name w:val="Algemeen"/>
          <w:gallery w:val="placeholder"/>
        </w:category>
        <w:types>
          <w:type w:val="bbPlcHdr"/>
        </w:types>
        <w:behaviors>
          <w:behavior w:val="content"/>
        </w:behaviors>
        <w:guid w:val="{A485D806-858E-418E-80D9-7CCF700B6D79}"/>
      </w:docPartPr>
      <w:docPartBody>
        <w:p w:rsidR="00000000" w:rsidRDefault="00B50EC1">
          <w:pPr>
            <w:pStyle w:val="EA020971A7634CEC9F7A8EA16A66E3A6"/>
          </w:pPr>
          <w:r w:rsidRPr="007D681B">
            <w:rPr>
              <w:lang w:bidi="nl-NL"/>
            </w:rPr>
            <w:t>Gepresenteerd door:</w:t>
          </w:r>
        </w:p>
      </w:docPartBody>
    </w:docPart>
    <w:docPart>
      <w:docPartPr>
        <w:name w:val="55E1A148F089441383CE9689534DF0E7"/>
        <w:category>
          <w:name w:val="Algemeen"/>
          <w:gallery w:val="placeholder"/>
        </w:category>
        <w:types>
          <w:type w:val="bbPlcHdr"/>
        </w:types>
        <w:behaviors>
          <w:behavior w:val="content"/>
        </w:behaviors>
        <w:guid w:val="{78424AAA-9226-4703-8B8B-59AE4A2474A1}"/>
      </w:docPartPr>
      <w:docPartBody>
        <w:p w:rsidR="00000000" w:rsidRDefault="00B50EC1">
          <w:pPr>
            <w:pStyle w:val="55E1A148F089441383CE9689534DF0E7"/>
          </w:pPr>
          <w:r w:rsidRPr="007D681B">
            <w:rPr>
              <w:lang w:bidi="nl-NL"/>
            </w:rPr>
            <w:t>Uw naam</w:t>
          </w:r>
        </w:p>
      </w:docPartBody>
    </w:docPart>
    <w:docPart>
      <w:docPartPr>
        <w:name w:val="C25E2CE7FFD94182A04303F56AA75F5D"/>
        <w:category>
          <w:name w:val="Algemeen"/>
          <w:gallery w:val="placeholder"/>
        </w:category>
        <w:types>
          <w:type w:val="bbPlcHdr"/>
        </w:types>
        <w:behaviors>
          <w:behavior w:val="content"/>
        </w:behaviors>
        <w:guid w:val="{37E07846-7C5B-4223-BC23-86F5C81EFCBC}"/>
      </w:docPartPr>
      <w:docPartBody>
        <w:p w:rsidR="00000000" w:rsidRDefault="00B50EC1">
          <w:pPr>
            <w:pStyle w:val="C25E2CE7FFD94182A04303F56AA75F5D"/>
          </w:pPr>
          <w:r w:rsidRPr="007D681B">
            <w:rPr>
              <w:lang w:bidi="nl-NL"/>
            </w:rPr>
            <w:t>Projectcommunicatieplan</w:t>
          </w:r>
        </w:p>
      </w:docPartBody>
    </w:docPart>
    <w:docPart>
      <w:docPartPr>
        <w:name w:val="091FA6277CF8406C8B17B1DBE2D2F197"/>
        <w:category>
          <w:name w:val="Algemeen"/>
          <w:gallery w:val="placeholder"/>
        </w:category>
        <w:types>
          <w:type w:val="bbPlcHdr"/>
        </w:types>
        <w:behaviors>
          <w:behavior w:val="content"/>
        </w:behaviors>
        <w:guid w:val="{E4F2FD74-1A85-4DB6-A576-74C12E501C51}"/>
      </w:docPartPr>
      <w:docPartBody>
        <w:p w:rsidR="00000000" w:rsidRDefault="00B50EC1">
          <w:pPr>
            <w:pStyle w:val="091FA6277CF8406C8B17B1DBE2D2F197"/>
          </w:pPr>
          <w:r w:rsidRPr="007D681B">
            <w:rPr>
              <w:lang w:bidi="nl-NL"/>
            </w:rPr>
            <w:t>Naam leider</w:t>
          </w:r>
        </w:p>
      </w:docPartBody>
    </w:docPart>
    <w:docPart>
      <w:docPartPr>
        <w:name w:val="83DD43A9BCA94A4DB19886E2754182DF"/>
        <w:category>
          <w:name w:val="Algemeen"/>
          <w:gallery w:val="placeholder"/>
        </w:category>
        <w:types>
          <w:type w:val="bbPlcHdr"/>
        </w:types>
        <w:behaviors>
          <w:behavior w:val="content"/>
        </w:behaviors>
        <w:guid w:val="{7D56F565-C10C-4C80-8C29-1A34848B1F58}"/>
      </w:docPartPr>
      <w:docPartBody>
        <w:p w:rsidR="00000000" w:rsidRDefault="00B50EC1">
          <w:pPr>
            <w:pStyle w:val="83DD43A9BCA94A4DB19886E2754182DF"/>
          </w:pPr>
          <w:r w:rsidRPr="007D681B">
            <w:rPr>
              <w:lang w:bidi="nl-NL"/>
            </w:rPr>
            <w:t>Kans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CB"/>
    <w:rsid w:val="004E18CB"/>
    <w:rsid w:val="00B50E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084EC24CA214B059BA9C46C1501BD8C">
    <w:name w:val="2084EC24CA214B059BA9C46C1501BD8C"/>
  </w:style>
  <w:style w:type="paragraph" w:customStyle="1" w:styleId="0BE15C2A962347839744F923C6D377FD">
    <w:name w:val="0BE15C2A962347839744F923C6D377FD"/>
  </w:style>
  <w:style w:type="paragraph" w:customStyle="1" w:styleId="A1B978E928044E00A4B74F77F0CCDDAF">
    <w:name w:val="A1B978E928044E00A4B74F77F0CCDDAF"/>
  </w:style>
  <w:style w:type="paragraph" w:customStyle="1" w:styleId="EA020971A7634CEC9F7A8EA16A66E3A6">
    <w:name w:val="EA020971A7634CEC9F7A8EA16A66E3A6"/>
  </w:style>
  <w:style w:type="paragraph" w:customStyle="1" w:styleId="55E1A148F089441383CE9689534DF0E7">
    <w:name w:val="55E1A148F089441383CE9689534DF0E7"/>
  </w:style>
  <w:style w:type="paragraph" w:customStyle="1" w:styleId="21E44E81DFD74BA9BDAAF17F0FEBE557">
    <w:name w:val="21E44E81DFD74BA9BDAAF17F0FEBE557"/>
  </w:style>
  <w:style w:type="paragraph" w:customStyle="1" w:styleId="0C5B19B004A940A1A4610909A9885FBD">
    <w:name w:val="0C5B19B004A940A1A4610909A9885FBD"/>
  </w:style>
  <w:style w:type="paragraph" w:customStyle="1" w:styleId="C25E2CE7FFD94182A04303F56AA75F5D">
    <w:name w:val="C25E2CE7FFD94182A04303F56AA75F5D"/>
  </w:style>
  <w:style w:type="paragraph" w:customStyle="1" w:styleId="299578D78ECC49BFBABC51C95086F370">
    <w:name w:val="299578D78ECC49BFBABC51C95086F370"/>
  </w:style>
  <w:style w:type="paragraph" w:customStyle="1" w:styleId="D15D992284B6420081E48BB7369613DB">
    <w:name w:val="D15D992284B6420081E48BB7369613DB"/>
  </w:style>
  <w:style w:type="paragraph" w:customStyle="1" w:styleId="5CAB70EA30994CA0BDFA2F205B959B8E">
    <w:name w:val="5CAB70EA30994CA0BDFA2F205B959B8E"/>
  </w:style>
  <w:style w:type="paragraph" w:customStyle="1" w:styleId="9C47A8080BE94ED8A3F4131E8E4FDA48">
    <w:name w:val="9C47A8080BE94ED8A3F4131E8E4FDA48"/>
  </w:style>
  <w:style w:type="paragraph" w:customStyle="1" w:styleId="212BE48854434D40A94F86D6D31C5616">
    <w:name w:val="212BE48854434D40A94F86D6D31C5616"/>
  </w:style>
  <w:style w:type="paragraph" w:customStyle="1" w:styleId="4EAD1ABBC5D34AB3AD5E5111E23CC065">
    <w:name w:val="4EAD1ABBC5D34AB3AD5E5111E23CC065"/>
  </w:style>
  <w:style w:type="paragraph" w:customStyle="1" w:styleId="4A464632FBA64CACB2483E91D436B7A1">
    <w:name w:val="4A464632FBA64CACB2483E91D436B7A1"/>
  </w:style>
  <w:style w:type="paragraph" w:customStyle="1" w:styleId="29BECEF74CCE487095C63F9CC59B7D34">
    <w:name w:val="29BECEF74CCE487095C63F9CC59B7D34"/>
  </w:style>
  <w:style w:type="paragraph" w:customStyle="1" w:styleId="9795A2BD243B46678242A6D0CC0B2769">
    <w:name w:val="9795A2BD243B46678242A6D0CC0B2769"/>
  </w:style>
  <w:style w:type="paragraph" w:customStyle="1" w:styleId="032AAD233C12445EA62059D8774F1789">
    <w:name w:val="032AAD233C12445EA62059D8774F1789"/>
  </w:style>
  <w:style w:type="paragraph" w:customStyle="1" w:styleId="C14E1F4498BD42E58E7B8C1948B2B8F7">
    <w:name w:val="C14E1F4498BD42E58E7B8C1948B2B8F7"/>
  </w:style>
  <w:style w:type="paragraph" w:customStyle="1" w:styleId="BDA0430BDA22446DADA0E3F7C9A525D7">
    <w:name w:val="BDA0430BDA22446DADA0E3F7C9A525D7"/>
  </w:style>
  <w:style w:type="paragraph" w:customStyle="1" w:styleId="A7C6269517D8458988CB19639EA1A6D9">
    <w:name w:val="A7C6269517D8458988CB19639EA1A6D9"/>
  </w:style>
  <w:style w:type="paragraph" w:customStyle="1" w:styleId="55F30F7234EA4F23B2571A8CDE2868D9">
    <w:name w:val="55F30F7234EA4F23B2571A8CDE2868D9"/>
  </w:style>
  <w:style w:type="paragraph" w:customStyle="1" w:styleId="122F6BABF57F411A881F11D8F8B5C0DE">
    <w:name w:val="122F6BABF57F411A881F11D8F8B5C0DE"/>
  </w:style>
  <w:style w:type="paragraph" w:customStyle="1" w:styleId="BC54758B8E944533A1951AFEA6A594A2">
    <w:name w:val="BC54758B8E944533A1951AFEA6A594A2"/>
  </w:style>
  <w:style w:type="paragraph" w:customStyle="1" w:styleId="8C66A924780D45B09D0D4A4201A2234A">
    <w:name w:val="8C66A924780D45B09D0D4A4201A2234A"/>
  </w:style>
  <w:style w:type="paragraph" w:customStyle="1" w:styleId="AC726E83B8CA42B58098D67CC13ED7E6">
    <w:name w:val="AC726E83B8CA42B58098D67CC13ED7E6"/>
  </w:style>
  <w:style w:type="paragraph" w:customStyle="1" w:styleId="15DA8945B5DB467E8AE47D62B345EC0E">
    <w:name w:val="15DA8945B5DB467E8AE47D62B345EC0E"/>
  </w:style>
  <w:style w:type="paragraph" w:customStyle="1" w:styleId="FBCF77143866425C910D6795F13F7879">
    <w:name w:val="FBCF77143866425C910D6795F13F7879"/>
  </w:style>
  <w:style w:type="paragraph" w:customStyle="1" w:styleId="AABAF7791C28498D88173F1D0D55D35D">
    <w:name w:val="AABAF7791C28498D88173F1D0D55D35D"/>
  </w:style>
  <w:style w:type="paragraph" w:customStyle="1" w:styleId="12880C5D8FB64276B853F3CECC2430B1">
    <w:name w:val="12880C5D8FB64276B853F3CECC2430B1"/>
  </w:style>
  <w:style w:type="paragraph" w:customStyle="1" w:styleId="46CDD8B3A52B400D841AD5A69BCE97F8">
    <w:name w:val="46CDD8B3A52B400D841AD5A69BCE97F8"/>
  </w:style>
  <w:style w:type="paragraph" w:customStyle="1" w:styleId="8B2EC36A721241268EC0EC6B54686053">
    <w:name w:val="8B2EC36A721241268EC0EC6B54686053"/>
  </w:style>
  <w:style w:type="paragraph" w:customStyle="1" w:styleId="55462C42FA6D490F9C39653CC812C7DF">
    <w:name w:val="55462C42FA6D490F9C39653CC812C7DF"/>
  </w:style>
  <w:style w:type="paragraph" w:customStyle="1" w:styleId="1D21E8A0788E42C4BABBE85517D9FA50">
    <w:name w:val="1D21E8A0788E42C4BABBE85517D9FA50"/>
  </w:style>
  <w:style w:type="paragraph" w:customStyle="1" w:styleId="4C6DA84E324F489D8EA2EDA1813150E4">
    <w:name w:val="4C6DA84E324F489D8EA2EDA1813150E4"/>
  </w:style>
  <w:style w:type="paragraph" w:customStyle="1" w:styleId="65CEB848EBD0468A9043B1AEE392C492">
    <w:name w:val="65CEB848EBD0468A9043B1AEE392C492"/>
  </w:style>
  <w:style w:type="paragraph" w:customStyle="1" w:styleId="51369F537A034398B1A92ED37BEB6111">
    <w:name w:val="51369F537A034398B1A92ED37BEB6111"/>
  </w:style>
  <w:style w:type="paragraph" w:customStyle="1" w:styleId="FBF246261D3E4060A5716D9019FF25A4">
    <w:name w:val="FBF246261D3E4060A5716D9019FF25A4"/>
  </w:style>
  <w:style w:type="paragraph" w:customStyle="1" w:styleId="DB323025C5124EA19E1BDFE3263CAFB4">
    <w:name w:val="DB323025C5124EA19E1BDFE3263CAFB4"/>
  </w:style>
  <w:style w:type="paragraph" w:customStyle="1" w:styleId="2BE4FDE7394C4479BC206AFAAADF6FAD">
    <w:name w:val="2BE4FDE7394C4479BC206AFAAADF6FAD"/>
  </w:style>
  <w:style w:type="paragraph" w:customStyle="1" w:styleId="3370D7FA26B34407B8A7D939B1A2E26E">
    <w:name w:val="3370D7FA26B34407B8A7D939B1A2E26E"/>
  </w:style>
  <w:style w:type="paragraph" w:customStyle="1" w:styleId="F0E261A2D581422884C49F6B6E84EBB0">
    <w:name w:val="F0E261A2D581422884C49F6B6E84EBB0"/>
  </w:style>
  <w:style w:type="paragraph" w:customStyle="1" w:styleId="B55E2C0D0E8149E89F7C3C404502734A">
    <w:name w:val="B55E2C0D0E8149E89F7C3C404502734A"/>
  </w:style>
  <w:style w:type="paragraph" w:customStyle="1" w:styleId="ED378A7C12BC49DDA3BB0FC13DE8B3E6">
    <w:name w:val="ED378A7C12BC49DDA3BB0FC13DE8B3E6"/>
  </w:style>
  <w:style w:type="paragraph" w:customStyle="1" w:styleId="CD1BD7336D2D46A19A62FCAB6175E39C">
    <w:name w:val="CD1BD7336D2D46A19A62FCAB6175E39C"/>
  </w:style>
  <w:style w:type="paragraph" w:customStyle="1" w:styleId="765251514CB64DB9BC4149C1C13D76AA">
    <w:name w:val="765251514CB64DB9BC4149C1C13D76AA"/>
  </w:style>
  <w:style w:type="paragraph" w:customStyle="1" w:styleId="A209A54F8EC745689220B07E9ECB45E8">
    <w:name w:val="A209A54F8EC745689220B07E9ECB45E8"/>
  </w:style>
  <w:style w:type="paragraph" w:customStyle="1" w:styleId="1D6D9651D6064B46B1BA063114504215">
    <w:name w:val="1D6D9651D6064B46B1BA063114504215"/>
  </w:style>
  <w:style w:type="paragraph" w:customStyle="1" w:styleId="950C58156DD94A15A1F5A4CAE05F8A5B">
    <w:name w:val="950C58156DD94A15A1F5A4CAE05F8A5B"/>
  </w:style>
  <w:style w:type="character" w:styleId="Zwaar">
    <w:name w:val="Strong"/>
    <w:basedOn w:val="Standaardalinea-lettertype"/>
    <w:uiPriority w:val="1"/>
    <w:qFormat/>
    <w:rPr>
      <w:b/>
      <w:bCs/>
    </w:rPr>
  </w:style>
  <w:style w:type="paragraph" w:customStyle="1" w:styleId="04F712AC70F142C7898F739517332CCD">
    <w:name w:val="04F712AC70F142C7898F739517332CCD"/>
  </w:style>
  <w:style w:type="paragraph" w:customStyle="1" w:styleId="2DE6457306B24328838EECF0815E181C">
    <w:name w:val="2DE6457306B24328838EECF0815E181C"/>
  </w:style>
  <w:style w:type="paragraph" w:customStyle="1" w:styleId="90F5F1E50787452CA3FE096EB6CC60D0">
    <w:name w:val="90F5F1E50787452CA3FE096EB6CC60D0"/>
  </w:style>
  <w:style w:type="paragraph" w:customStyle="1" w:styleId="FD264DF069684D3C962C8336433751FF">
    <w:name w:val="FD264DF069684D3C962C8336433751FF"/>
  </w:style>
  <w:style w:type="paragraph" w:customStyle="1" w:styleId="94C06CB87C144CCFA5F82C22A5883333">
    <w:name w:val="94C06CB87C144CCFA5F82C22A5883333"/>
  </w:style>
  <w:style w:type="paragraph" w:customStyle="1" w:styleId="AD891D946E05450A98BAEC35F7369154">
    <w:name w:val="AD891D946E05450A98BAEC35F7369154"/>
  </w:style>
  <w:style w:type="paragraph" w:customStyle="1" w:styleId="C16EEC9D55964D2B927D8FD7210177B3">
    <w:name w:val="C16EEC9D55964D2B927D8FD7210177B3"/>
  </w:style>
  <w:style w:type="paragraph" w:customStyle="1" w:styleId="BD2B7FF219DB4C49A0AD02336A858326">
    <w:name w:val="BD2B7FF219DB4C49A0AD02336A858326"/>
  </w:style>
  <w:style w:type="paragraph" w:customStyle="1" w:styleId="57771BEFF28046F99476CE58AC4C80D7">
    <w:name w:val="57771BEFF28046F99476CE58AC4C80D7"/>
  </w:style>
  <w:style w:type="paragraph" w:customStyle="1" w:styleId="2422CDADDC2E4C848BC06114997C889F">
    <w:name w:val="2422CDADDC2E4C848BC06114997C889F"/>
  </w:style>
  <w:style w:type="paragraph" w:customStyle="1" w:styleId="4E4FDF59CED946FDB4180392D87ADD73">
    <w:name w:val="4E4FDF59CED946FDB4180392D87ADD73"/>
  </w:style>
  <w:style w:type="paragraph" w:customStyle="1" w:styleId="FFB97FA48F5A4DC19A7F47BA9AE8F47F">
    <w:name w:val="FFB97FA48F5A4DC19A7F47BA9AE8F47F"/>
  </w:style>
  <w:style w:type="paragraph" w:customStyle="1" w:styleId="0C53A3953B0744F6BB3BD3CCC5BDF78D">
    <w:name w:val="0C53A3953B0744F6BB3BD3CCC5BDF78D"/>
  </w:style>
  <w:style w:type="paragraph" w:customStyle="1" w:styleId="DB967702434B450FACCC600EF6174A35">
    <w:name w:val="DB967702434B450FACCC600EF6174A35"/>
  </w:style>
  <w:style w:type="paragraph" w:customStyle="1" w:styleId="92D1502743144E85B0F10D0436AD7E1E">
    <w:name w:val="92D1502743144E85B0F10D0436AD7E1E"/>
  </w:style>
  <w:style w:type="paragraph" w:customStyle="1" w:styleId="D00D48C0EC164FB3A57A1E748BA82182">
    <w:name w:val="D00D48C0EC164FB3A57A1E748BA82182"/>
  </w:style>
  <w:style w:type="paragraph" w:customStyle="1" w:styleId="196F0902DE224F82B1FE6CDED00CF138">
    <w:name w:val="196F0902DE224F82B1FE6CDED00CF138"/>
  </w:style>
  <w:style w:type="paragraph" w:customStyle="1" w:styleId="7F900EB3C1C1400CB167B727502F3984">
    <w:name w:val="7F900EB3C1C1400CB167B727502F3984"/>
  </w:style>
  <w:style w:type="paragraph" w:customStyle="1" w:styleId="25BC44BF963646AF96A029A737601577">
    <w:name w:val="25BC44BF963646AF96A029A737601577"/>
  </w:style>
  <w:style w:type="paragraph" w:customStyle="1" w:styleId="E80B874C75B14EC68200DDD56CADDA79">
    <w:name w:val="E80B874C75B14EC68200DDD56CADDA79"/>
  </w:style>
  <w:style w:type="paragraph" w:customStyle="1" w:styleId="CF7A7C3D77E04693B5CFD0B2B28AA558">
    <w:name w:val="CF7A7C3D77E04693B5CFD0B2B28AA558"/>
  </w:style>
  <w:style w:type="paragraph" w:customStyle="1" w:styleId="7971E86F583F4EC3A02F93CC3B2BC4F3">
    <w:name w:val="7971E86F583F4EC3A02F93CC3B2BC4F3"/>
  </w:style>
  <w:style w:type="paragraph" w:customStyle="1" w:styleId="FA67CB6BF0774D649A660A3DD7298946">
    <w:name w:val="FA67CB6BF0774D649A660A3DD7298946"/>
  </w:style>
  <w:style w:type="paragraph" w:customStyle="1" w:styleId="878E3B3BEDFB4B169B0133044D34EE07">
    <w:name w:val="878E3B3BEDFB4B169B0133044D34EE07"/>
  </w:style>
  <w:style w:type="paragraph" w:customStyle="1" w:styleId="091FA6277CF8406C8B17B1DBE2D2F197">
    <w:name w:val="091FA6277CF8406C8B17B1DBE2D2F197"/>
  </w:style>
  <w:style w:type="paragraph" w:customStyle="1" w:styleId="4D4CB2B7727541C08E3500DD6E77D2CA">
    <w:name w:val="4D4CB2B7727541C08E3500DD6E77D2CA"/>
  </w:style>
  <w:style w:type="paragraph" w:customStyle="1" w:styleId="1699CB7F89CF4074A43CD05F9D7A95D8">
    <w:name w:val="1699CB7F89CF4074A43CD05F9D7A95D8"/>
  </w:style>
  <w:style w:type="paragraph" w:customStyle="1" w:styleId="3D25888FD77141129A57929C90785F6A">
    <w:name w:val="3D25888FD77141129A57929C90785F6A"/>
  </w:style>
  <w:style w:type="paragraph" w:customStyle="1" w:styleId="5064051F954A4B1C995FE361969EC76C">
    <w:name w:val="5064051F954A4B1C995FE361969EC76C"/>
  </w:style>
  <w:style w:type="paragraph" w:customStyle="1" w:styleId="B463260879AF4346B1B22D5ED256E514">
    <w:name w:val="B463260879AF4346B1B22D5ED256E514"/>
  </w:style>
  <w:style w:type="paragraph" w:customStyle="1" w:styleId="C02622F8F0BB4086B04D8BC641AC0069">
    <w:name w:val="C02622F8F0BB4086B04D8BC641AC0069"/>
  </w:style>
  <w:style w:type="paragraph" w:customStyle="1" w:styleId="70C1EED5D3C84E1CAADA9045CF80C736">
    <w:name w:val="70C1EED5D3C84E1CAADA9045CF80C736"/>
  </w:style>
  <w:style w:type="paragraph" w:customStyle="1" w:styleId="0B79AD7607D84D4393CECF8CA9306F95">
    <w:name w:val="0B79AD7607D84D4393CECF8CA9306F95"/>
  </w:style>
  <w:style w:type="paragraph" w:customStyle="1" w:styleId="E2D25139D0C44A6EB68E3346D2212B98">
    <w:name w:val="E2D25139D0C44A6EB68E3346D2212B98"/>
  </w:style>
  <w:style w:type="paragraph" w:customStyle="1" w:styleId="BFD1A8E8A6394003B3C041ECC0DE7CEE">
    <w:name w:val="BFD1A8E8A6394003B3C041ECC0DE7CEE"/>
  </w:style>
  <w:style w:type="paragraph" w:customStyle="1" w:styleId="A4AD20B7A758457E843CA6C6E7E62B8E">
    <w:name w:val="A4AD20B7A758457E843CA6C6E7E62B8E"/>
  </w:style>
  <w:style w:type="paragraph" w:customStyle="1" w:styleId="02375D2F7D824F49966CE406731740A5">
    <w:name w:val="02375D2F7D824F49966CE406731740A5"/>
  </w:style>
  <w:style w:type="paragraph" w:customStyle="1" w:styleId="F2A634A91CCD4A12846E2FE2A8C31C6A">
    <w:name w:val="F2A634A91CCD4A12846E2FE2A8C31C6A"/>
  </w:style>
  <w:style w:type="paragraph" w:customStyle="1" w:styleId="8D6FFD9EB6F74F62A9FEE5E934FF9E23">
    <w:name w:val="8D6FFD9EB6F74F62A9FEE5E934FF9E23"/>
  </w:style>
  <w:style w:type="paragraph" w:customStyle="1" w:styleId="6CDC23766C6C494A9B662F5142ADCF11">
    <w:name w:val="6CDC23766C6C494A9B662F5142ADCF11"/>
  </w:style>
  <w:style w:type="paragraph" w:customStyle="1" w:styleId="F8B4FE2CC9FE4E7DA019C4E3BAA4B059">
    <w:name w:val="F8B4FE2CC9FE4E7DA019C4E3BAA4B059"/>
  </w:style>
  <w:style w:type="paragraph" w:customStyle="1" w:styleId="E3E04CA3295245F6B5054A8F5767C43D">
    <w:name w:val="E3E04CA3295245F6B5054A8F5767C43D"/>
  </w:style>
  <w:style w:type="paragraph" w:customStyle="1" w:styleId="E4D86F1E246748389352E2ACBFAC95B3">
    <w:name w:val="E4D86F1E246748389352E2ACBFAC95B3"/>
  </w:style>
  <w:style w:type="paragraph" w:customStyle="1" w:styleId="ED898760DC59451B90D828AAFF897B3A">
    <w:name w:val="ED898760DC59451B90D828AAFF897B3A"/>
  </w:style>
  <w:style w:type="paragraph" w:customStyle="1" w:styleId="2F221FC386EB475CB18690B2EDD6AA72">
    <w:name w:val="2F221FC386EB475CB18690B2EDD6AA72"/>
  </w:style>
  <w:style w:type="paragraph" w:customStyle="1" w:styleId="9EC00A8F6CB74984B36D54D5A1C68E3D">
    <w:name w:val="9EC00A8F6CB74984B36D54D5A1C68E3D"/>
  </w:style>
  <w:style w:type="paragraph" w:customStyle="1" w:styleId="D803029CEC0048FC9DEBBE5162D0ADE4">
    <w:name w:val="D803029CEC0048FC9DEBBE5162D0ADE4"/>
  </w:style>
  <w:style w:type="paragraph" w:customStyle="1" w:styleId="83DD43A9BCA94A4DB19886E2754182DF">
    <w:name w:val="83DD43A9BCA94A4DB19886E2754182DF"/>
  </w:style>
  <w:style w:type="paragraph" w:customStyle="1" w:styleId="F26D90D22F084F5290AEB52E6179E90C">
    <w:name w:val="F26D90D22F084F5290AEB52E6179E90C"/>
  </w:style>
  <w:style w:type="paragraph" w:customStyle="1" w:styleId="7F5E8704EE2A4BE6BBB8011AD904894C">
    <w:name w:val="7F5E8704EE2A4BE6BBB8011AD904894C"/>
  </w:style>
  <w:style w:type="paragraph" w:customStyle="1" w:styleId="FC275CA2288A41A4B46A7A7E718980D7">
    <w:name w:val="FC275CA2288A41A4B46A7A7E718980D7"/>
  </w:style>
  <w:style w:type="paragraph" w:customStyle="1" w:styleId="E683F75B344B4FF0B1D5D994E01F55FB">
    <w:name w:val="E683F75B344B4FF0B1D5D994E01F55FB"/>
  </w:style>
  <w:style w:type="paragraph" w:customStyle="1" w:styleId="E15619ABBA4C456B987B0B0331F1816F">
    <w:name w:val="E15619ABBA4C456B987B0B0331F1816F"/>
  </w:style>
  <w:style w:type="paragraph" w:customStyle="1" w:styleId="A542AF494A8F45C0B385383AD1B32684">
    <w:name w:val="A542AF494A8F45C0B385383AD1B32684"/>
  </w:style>
  <w:style w:type="paragraph" w:customStyle="1" w:styleId="8EEE65F9BF2049F2A74B7771BAE608EA">
    <w:name w:val="8EEE65F9BF2049F2A74B7771BAE608EA"/>
  </w:style>
  <w:style w:type="paragraph" w:customStyle="1" w:styleId="CBEBAD2C62EE40069D50102C735D6FA2">
    <w:name w:val="CBEBAD2C62EE40069D50102C735D6FA2"/>
  </w:style>
  <w:style w:type="paragraph" w:customStyle="1" w:styleId="3CE30FB1DF2E4857BDFB56754FBF397D">
    <w:name w:val="3CE30FB1DF2E4857BDFB56754FBF397D"/>
  </w:style>
  <w:style w:type="paragraph" w:customStyle="1" w:styleId="A0DC07611A594E6C95F05AB784ACF25C">
    <w:name w:val="A0DC07611A594E6C95F05AB784ACF25C"/>
  </w:style>
  <w:style w:type="paragraph" w:customStyle="1" w:styleId="19BC40E499D24BD8B1616BAD6E93DDFB">
    <w:name w:val="19BC40E499D24BD8B1616BAD6E93DDFB"/>
  </w:style>
  <w:style w:type="paragraph" w:customStyle="1" w:styleId="0787EBF8FD8249C193E69FBE159A9012">
    <w:name w:val="0787EBF8FD8249C193E69FBE159A9012"/>
  </w:style>
  <w:style w:type="paragraph" w:customStyle="1" w:styleId="F3CD2D989E86418AA1930E0258A6BE38">
    <w:name w:val="F3CD2D989E86418AA1930E0258A6BE38"/>
  </w:style>
  <w:style w:type="paragraph" w:customStyle="1" w:styleId="4CDA51A4B0F242FAA5C5A6A630916D30">
    <w:name w:val="4CDA51A4B0F242FAA5C5A6A630916D30"/>
  </w:style>
  <w:style w:type="paragraph" w:customStyle="1" w:styleId="4AB06A00A4F7469399BB624C15FF28CE">
    <w:name w:val="4AB06A00A4F7469399BB624C15FF28CE"/>
    <w:rsid w:val="004E18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Projectcommunicatieplan.dotx</Template>
  <TotalTime>19</TotalTime>
  <Pages>2</Pages>
  <Words>257</Words>
  <Characters>1415</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keywords>Tegenwoordig moet alles smart zijn en makkelijk, hiervoor dacht ik dat ik een soort van AI zou kunnen maken die de hand beweging kan detecteren, registreren en dan gebruiken voor bet bewegen van de muis en dan met verschillende gebaren de muis-functies</cp:keywords>
  <dc:description>MIlan Janzen</dc:description>
  <cp:lastModifiedBy>Milan Janzen</cp:lastModifiedBy>
  <cp:revision>1</cp:revision>
  <dcterms:created xsi:type="dcterms:W3CDTF">2022-06-08T09:23:00Z</dcterms:created>
  <dcterms:modified xsi:type="dcterms:W3CDTF">2022-06-08T09:42:00Z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